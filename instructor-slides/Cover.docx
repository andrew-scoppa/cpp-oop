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D7C6" w14:textId="77777777" w:rsidR="003E748B" w:rsidRDefault="003E748B">
      <w:pPr>
        <w:rPr>
          <w:b/>
          <w:sz w:val="56"/>
        </w:rPr>
      </w:pPr>
    </w:p>
    <w:p w14:paraId="18C3887F" w14:textId="77777777" w:rsidR="003E748B" w:rsidRDefault="003E748B">
      <w:pPr>
        <w:rPr>
          <w:b/>
          <w:sz w:val="56"/>
        </w:rPr>
      </w:pPr>
    </w:p>
    <w:p w14:paraId="20582124" w14:textId="77777777" w:rsidR="003E748B" w:rsidRDefault="003E748B">
      <w:pPr>
        <w:rPr>
          <w:b/>
          <w:sz w:val="56"/>
        </w:rPr>
      </w:pPr>
    </w:p>
    <w:p w14:paraId="6FFC33F9" w14:textId="77777777" w:rsidR="003E748B" w:rsidRDefault="003E748B">
      <w:pPr>
        <w:jc w:val="center"/>
        <w:rPr>
          <w:b/>
          <w:sz w:val="64"/>
        </w:rPr>
      </w:pPr>
    </w:p>
    <w:p w14:paraId="1D493EFA" w14:textId="39A52DD7" w:rsidR="003E748B" w:rsidRDefault="00146CCF">
      <w:pPr>
        <w:jc w:val="center"/>
        <w:rPr>
          <w:b/>
          <w:sz w:val="64"/>
        </w:rPr>
      </w:pPr>
      <w:r>
        <w:rPr>
          <w:b/>
          <w:sz w:val="64"/>
        </w:rPr>
        <w:t xml:space="preserve">Introduction to C++ </w:t>
      </w:r>
      <w:r w:rsidR="0038151C">
        <w:rPr>
          <w:b/>
          <w:sz w:val="64"/>
        </w:rPr>
        <w:t>Object-</w:t>
      </w:r>
      <w:r w:rsidR="003E748B">
        <w:rPr>
          <w:b/>
          <w:sz w:val="64"/>
        </w:rPr>
        <w:t xml:space="preserve">Oriented Programming </w:t>
      </w:r>
    </w:p>
    <w:p w14:paraId="1E01C9B3" w14:textId="77777777" w:rsidR="003E748B" w:rsidRDefault="003E748B">
      <w:pPr>
        <w:jc w:val="center"/>
        <w:rPr>
          <w:b/>
          <w:sz w:val="64"/>
        </w:rPr>
      </w:pPr>
    </w:p>
    <w:sectPr w:rsidR="003E748B">
      <w:headerReference w:type="first" r:id="rId6"/>
      <w:footerReference w:type="first" r:id="rId7"/>
      <w:pgSz w:w="12240" w:h="15840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F0E5" w14:textId="77777777" w:rsidR="00642180" w:rsidRDefault="00642180">
      <w:r>
        <w:separator/>
      </w:r>
    </w:p>
  </w:endnote>
  <w:endnote w:type="continuationSeparator" w:id="0">
    <w:p w14:paraId="78F85E2E" w14:textId="77777777" w:rsidR="00642180" w:rsidRDefault="0064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C898" w14:textId="77777777" w:rsidR="003E748B" w:rsidRDefault="003E748B">
    <w:pPr>
      <w:pStyle w:val="Footer"/>
    </w:pPr>
    <w:r>
      <w:t>Rev. 1.0</w:t>
    </w:r>
    <w:r>
      <w:tab/>
      <w:t>Copyright © 1998  Object Innovations, Inc</w:t>
    </w:r>
    <w:r>
      <w:tab/>
    </w:r>
  </w:p>
  <w:p w14:paraId="667B69E0" w14:textId="77777777" w:rsidR="003E748B" w:rsidRDefault="003E748B">
    <w:pPr>
      <w:pStyle w:val="Footer"/>
    </w:pPr>
    <w:r>
      <w:tab/>
      <w:t>All Rights Reserved</w:t>
    </w:r>
  </w:p>
  <w:p w14:paraId="27999D8E" w14:textId="77777777" w:rsidR="003E748B" w:rsidRDefault="003E7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ED7A" w14:textId="77777777" w:rsidR="00642180" w:rsidRDefault="00642180">
      <w:r>
        <w:separator/>
      </w:r>
    </w:p>
  </w:footnote>
  <w:footnote w:type="continuationSeparator" w:id="0">
    <w:p w14:paraId="5F6A3914" w14:textId="77777777" w:rsidR="00642180" w:rsidRDefault="00642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88DA" w14:textId="77777777" w:rsidR="003E748B" w:rsidRDefault="003E748B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1C"/>
    <w:rsid w:val="00146CCF"/>
    <w:rsid w:val="00181A70"/>
    <w:rsid w:val="0038151C"/>
    <w:rsid w:val="003E748B"/>
    <w:rsid w:val="0059372D"/>
    <w:rsid w:val="00642180"/>
    <w:rsid w:val="0078521A"/>
    <w:rsid w:val="008B2796"/>
    <w:rsid w:val="009B75E5"/>
    <w:rsid w:val="009C2341"/>
    <w:rsid w:val="00A643E0"/>
    <w:rsid w:val="00C03945"/>
    <w:rsid w:val="00C345C2"/>
    <w:rsid w:val="00E957BB"/>
    <w:rsid w:val="00F4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A5AC6"/>
  <w15:chartTrackingRefBased/>
  <w15:docId w15:val="{B73F16E2-1050-44EC-A89B-C7EF60DD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Title">
    <w:name w:val="Title"/>
    <w:basedOn w:val="Normal"/>
    <w:next w:val="Normal"/>
    <w:qFormat/>
    <w:pPr>
      <w:pageBreakBefore/>
      <w:spacing w:after="480"/>
      <w:jc w:val="center"/>
    </w:pPr>
    <w:rPr>
      <w:b/>
      <w:sz w:val="48"/>
    </w:rPr>
  </w:style>
  <w:style w:type="paragraph" w:customStyle="1" w:styleId="Body">
    <w:name w:val="Body"/>
    <w:basedOn w:val="Normal"/>
    <w:rPr>
      <w:rFonts w:ascii="Univers (WN)" w:hAnsi="Univers (WN)"/>
      <w:sz w:val="40"/>
    </w:rPr>
  </w:style>
  <w:style w:type="paragraph" w:styleId="BodyTextIndent">
    <w:name w:val="Body Text Indent"/>
    <w:basedOn w:val="Normal"/>
    <w:pPr>
      <w:ind w:left="720" w:hanging="360"/>
    </w:pPr>
    <w:rPr>
      <w:sz w:val="32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W\REV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REVISE.DOT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Intermediate COM and DCOM</vt:lpstr>
    </vt:vector>
  </TitlesOfParts>
  <Company>Object Innovations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COM and DCOM</dc:title>
  <dc:subject/>
  <dc:creator>Robert Oberg</dc:creator>
  <cp:keywords/>
  <dc:description/>
  <cp:lastModifiedBy>Andrew Scoppa</cp:lastModifiedBy>
  <cp:revision>8</cp:revision>
  <cp:lastPrinted>1998-08-28T19:40:00Z</cp:lastPrinted>
  <dcterms:created xsi:type="dcterms:W3CDTF">2017-09-05T15:33:00Z</dcterms:created>
  <dcterms:modified xsi:type="dcterms:W3CDTF">2022-07-27T11:47:00Z</dcterms:modified>
</cp:coreProperties>
</file>